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DF145EB" w14:textId="77777777" w:rsidTr="001B2ABD">
        <w:trPr>
          <w:trHeight w:val="4410"/>
        </w:trPr>
        <w:tc>
          <w:tcPr>
            <w:tcW w:w="3600" w:type="dxa"/>
            <w:vAlign w:val="bottom"/>
          </w:tcPr>
          <w:p w14:paraId="568ED88A" w14:textId="1C35C7DB" w:rsidR="001B2ABD" w:rsidRDefault="001216CB" w:rsidP="001B2ABD">
            <w:pPr>
              <w:tabs>
                <w:tab w:val="left" w:pos="990"/>
              </w:tabs>
              <w:jc w:val="center"/>
            </w:pPr>
            <w:r>
              <w:rPr>
                <w:noProof/>
              </w:rPr>
              <w:drawing>
                <wp:inline distT="0" distB="0" distL="0" distR="0" wp14:anchorId="5640EFF4" wp14:editId="637E01F1">
                  <wp:extent cx="2177721" cy="2270760"/>
                  <wp:effectExtent l="0" t="0" r="0" b="0"/>
                  <wp:docPr id="144597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79260" name="Picture 1445979260"/>
                          <pic:cNvPicPr/>
                        </pic:nvPicPr>
                        <pic:blipFill>
                          <a:blip r:embed="rId6">
                            <a:extLst>
                              <a:ext uri="{28A0092B-C50C-407E-A947-70E740481C1C}">
                                <a14:useLocalDpi xmlns:a14="http://schemas.microsoft.com/office/drawing/2010/main" val="0"/>
                              </a:ext>
                            </a:extLst>
                          </a:blip>
                          <a:stretch>
                            <a:fillRect/>
                          </a:stretch>
                        </pic:blipFill>
                        <pic:spPr>
                          <a:xfrm>
                            <a:off x="0" y="0"/>
                            <a:ext cx="2183297" cy="2276574"/>
                          </a:xfrm>
                          <a:prstGeom prst="rect">
                            <a:avLst/>
                          </a:prstGeom>
                        </pic:spPr>
                      </pic:pic>
                    </a:graphicData>
                  </a:graphic>
                </wp:inline>
              </w:drawing>
            </w:r>
          </w:p>
        </w:tc>
        <w:tc>
          <w:tcPr>
            <w:tcW w:w="720" w:type="dxa"/>
          </w:tcPr>
          <w:p w14:paraId="411606CA" w14:textId="77777777" w:rsidR="001B2ABD" w:rsidRDefault="001B2ABD" w:rsidP="000C45FF">
            <w:pPr>
              <w:tabs>
                <w:tab w:val="left" w:pos="990"/>
              </w:tabs>
            </w:pPr>
          </w:p>
        </w:tc>
        <w:tc>
          <w:tcPr>
            <w:tcW w:w="6470" w:type="dxa"/>
            <w:vAlign w:val="bottom"/>
          </w:tcPr>
          <w:p w14:paraId="050F595D" w14:textId="0CC825A7" w:rsidR="001B2ABD" w:rsidRDefault="007F53B4" w:rsidP="001B2ABD">
            <w:pPr>
              <w:pStyle w:val="Title"/>
            </w:pPr>
            <w:r>
              <w:t>ABHIJITH B</w:t>
            </w:r>
          </w:p>
          <w:p w14:paraId="38E4006E" w14:textId="32338793" w:rsidR="001B2ABD" w:rsidRDefault="007F53B4" w:rsidP="001B2ABD">
            <w:pPr>
              <w:pStyle w:val="Subtitle"/>
            </w:pPr>
            <w:r>
              <w:rPr>
                <w:spacing w:val="0"/>
                <w:w w:val="100"/>
              </w:rPr>
              <w:t>Full stack Developer</w:t>
            </w:r>
          </w:p>
        </w:tc>
      </w:tr>
      <w:tr w:rsidR="001B2ABD" w14:paraId="43C33056" w14:textId="77777777" w:rsidTr="001B2ABD">
        <w:tc>
          <w:tcPr>
            <w:tcW w:w="3600" w:type="dxa"/>
          </w:tcPr>
          <w:p w14:paraId="4C140690" w14:textId="019D3FA6" w:rsidR="001B2ABD" w:rsidRDefault="001216CB" w:rsidP="00036450">
            <w:pPr>
              <w:pStyle w:val="Heading3"/>
            </w:pPr>
            <w:r>
              <w:t>About me</w:t>
            </w:r>
          </w:p>
          <w:sdt>
            <w:sdtPr>
              <w:id w:val="355866036"/>
              <w:placeholder>
                <w:docPart w:val="2C6BA47CF0C046A0A5BE6CB1E962EEE7"/>
              </w:placeholder>
              <w:temporary/>
              <w:showingPlcHdr/>
              <w15:appearance w15:val="hidden"/>
            </w:sdtPr>
            <w:sdtEndPr/>
            <w:sdtContent>
              <w:p w14:paraId="374C930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FB0A59F" w14:textId="77777777" w:rsidR="009260CD" w:rsidRDefault="009260CD" w:rsidP="009260CD"/>
              <w:p w14:paraId="06CE7BD6"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A7187A0" w14:textId="77777777" w:rsidR="00036450" w:rsidRDefault="00036450" w:rsidP="00036450"/>
          <w:sdt>
            <w:sdtPr>
              <w:id w:val="-1954003311"/>
              <w:placeholder>
                <w:docPart w:val="2476AB328A3F41C79FB12B02B55BC0FF"/>
              </w:placeholder>
              <w:temporary/>
              <w:showingPlcHdr/>
              <w15:appearance w15:val="hidden"/>
            </w:sdtPr>
            <w:sdtEndPr/>
            <w:sdtContent>
              <w:p w14:paraId="306CD885" w14:textId="77777777" w:rsidR="00036450" w:rsidRPr="00CB0055" w:rsidRDefault="00CB0055" w:rsidP="00CB0055">
                <w:pPr>
                  <w:pStyle w:val="Heading3"/>
                </w:pPr>
                <w:r w:rsidRPr="00CB0055">
                  <w:t>Contact</w:t>
                </w:r>
              </w:p>
            </w:sdtContent>
          </w:sdt>
          <w:sdt>
            <w:sdtPr>
              <w:id w:val="1111563247"/>
              <w:placeholder>
                <w:docPart w:val="4A49A3CAB01C40D4B9426676FF3820F0"/>
              </w:placeholder>
              <w:temporary/>
              <w:showingPlcHdr/>
              <w15:appearance w15:val="hidden"/>
            </w:sdtPr>
            <w:sdtEndPr/>
            <w:sdtContent>
              <w:p w14:paraId="5ABB4686" w14:textId="77777777" w:rsidR="004D3011" w:rsidRDefault="004D3011" w:rsidP="004D3011">
                <w:r w:rsidRPr="004D3011">
                  <w:t>PHONE:</w:t>
                </w:r>
              </w:p>
            </w:sdtContent>
          </w:sdt>
          <w:p w14:paraId="5D8D6535" w14:textId="47871148" w:rsidR="004D3011" w:rsidRDefault="001216CB" w:rsidP="004D3011">
            <w:r>
              <w:t>8129917918</w:t>
            </w:r>
          </w:p>
          <w:p w14:paraId="14709CFD" w14:textId="77777777" w:rsidR="004D3011" w:rsidRPr="004D3011" w:rsidRDefault="004D3011" w:rsidP="004D3011"/>
          <w:sdt>
            <w:sdtPr>
              <w:id w:val="67859272"/>
              <w:placeholder>
                <w:docPart w:val="C7D62D4515FE4962BFE4F923D0A41F3F"/>
              </w:placeholder>
              <w:temporary/>
              <w:showingPlcHdr/>
              <w15:appearance w15:val="hidden"/>
            </w:sdtPr>
            <w:sdtEndPr/>
            <w:sdtContent>
              <w:p w14:paraId="3F435D9E" w14:textId="77777777" w:rsidR="004D3011" w:rsidRDefault="004D3011" w:rsidP="004D3011">
                <w:r w:rsidRPr="004D3011">
                  <w:t>WEBSITE:</w:t>
                </w:r>
              </w:p>
            </w:sdtContent>
          </w:sdt>
          <w:sdt>
            <w:sdtPr>
              <w:id w:val="-720132143"/>
              <w:placeholder>
                <w:docPart w:val="09BA4BFC72E147A3ADE3FA43B916CB59"/>
              </w:placeholder>
              <w:temporary/>
              <w:showingPlcHdr/>
              <w15:appearance w15:val="hidden"/>
            </w:sdtPr>
            <w:sdtEndPr/>
            <w:sdtContent>
              <w:p w14:paraId="166B49B9" w14:textId="77777777" w:rsidR="004D3011" w:rsidRDefault="00E4381A" w:rsidP="004D3011">
                <w:r>
                  <w:t>Website goes here</w:t>
                </w:r>
              </w:p>
            </w:sdtContent>
          </w:sdt>
          <w:p w14:paraId="2CF7F116" w14:textId="77777777" w:rsidR="004D3011" w:rsidRDefault="004D3011" w:rsidP="004D3011"/>
          <w:sdt>
            <w:sdtPr>
              <w:id w:val="-240260293"/>
              <w:placeholder>
                <w:docPart w:val="ACBE5180F63C47F783A1E8F33A4D1389"/>
              </w:placeholder>
              <w:temporary/>
              <w:showingPlcHdr/>
              <w15:appearance w15:val="hidden"/>
            </w:sdtPr>
            <w:sdtEndPr/>
            <w:sdtContent>
              <w:p w14:paraId="3EE89948" w14:textId="77777777" w:rsidR="004D3011" w:rsidRDefault="004D3011" w:rsidP="004D3011">
                <w:r w:rsidRPr="004D3011">
                  <w:t>EMAIL:</w:t>
                </w:r>
              </w:p>
            </w:sdtContent>
          </w:sdt>
          <w:p w14:paraId="7C4D3326" w14:textId="1AE8C124" w:rsidR="00036450" w:rsidRPr="00E4381A" w:rsidRDefault="001216CB" w:rsidP="004D3011">
            <w:pPr>
              <w:rPr>
                <w:rStyle w:val="Hyperlink"/>
              </w:rPr>
            </w:pPr>
            <w:r>
              <w:t>abhijithb151@gmail.com</w:t>
            </w:r>
          </w:p>
          <w:sdt>
            <w:sdtPr>
              <w:id w:val="-1444214663"/>
              <w:placeholder>
                <w:docPart w:val="8F46520C6BD94CC88274CA3DA043F1AB"/>
              </w:placeholder>
              <w:temporary/>
              <w:showingPlcHdr/>
              <w15:appearance w15:val="hidden"/>
            </w:sdtPr>
            <w:sdtEndPr/>
            <w:sdtContent>
              <w:p w14:paraId="38B02A66" w14:textId="77777777" w:rsidR="004D3011" w:rsidRPr="00CB0055" w:rsidRDefault="00CB0055" w:rsidP="00CB0055">
                <w:pPr>
                  <w:pStyle w:val="Heading3"/>
                </w:pPr>
                <w:r w:rsidRPr="00CB0055">
                  <w:t>Hobbies</w:t>
                </w:r>
              </w:p>
            </w:sdtContent>
          </w:sdt>
          <w:p w14:paraId="59574C9E" w14:textId="1928C190" w:rsidR="004D3011" w:rsidRDefault="001216CB" w:rsidP="004D3011">
            <w:r>
              <w:t>Playing Football</w:t>
            </w:r>
          </w:p>
          <w:p w14:paraId="67CCFB34" w14:textId="3D33D472" w:rsidR="001216CB" w:rsidRDefault="001216CB" w:rsidP="004D3011">
            <w:r>
              <w:t>Learning new tech</w:t>
            </w:r>
          </w:p>
          <w:p w14:paraId="630A9D44" w14:textId="77EFB69D" w:rsidR="001216CB" w:rsidRDefault="001216CB" w:rsidP="004D3011">
            <w:r>
              <w:t>Reading Books</w:t>
            </w:r>
          </w:p>
          <w:p w14:paraId="13DE9A61" w14:textId="5EE105A5" w:rsidR="004D3011" w:rsidRPr="004D3011" w:rsidRDefault="001216CB" w:rsidP="004D3011">
            <w:r>
              <w:t>Watching movie</w:t>
            </w:r>
          </w:p>
        </w:tc>
        <w:tc>
          <w:tcPr>
            <w:tcW w:w="720" w:type="dxa"/>
          </w:tcPr>
          <w:p w14:paraId="5DD53D19" w14:textId="77777777" w:rsidR="001B2ABD" w:rsidRDefault="001B2ABD" w:rsidP="000C45FF">
            <w:pPr>
              <w:tabs>
                <w:tab w:val="left" w:pos="990"/>
              </w:tabs>
            </w:pPr>
          </w:p>
        </w:tc>
        <w:tc>
          <w:tcPr>
            <w:tcW w:w="6470" w:type="dxa"/>
          </w:tcPr>
          <w:sdt>
            <w:sdtPr>
              <w:id w:val="1049110328"/>
              <w:placeholder>
                <w:docPart w:val="5B03014DA7F748CBBC98AA514D2E6159"/>
              </w:placeholder>
              <w:temporary/>
              <w:showingPlcHdr/>
              <w15:appearance w15:val="hidden"/>
            </w:sdtPr>
            <w:sdtEndPr/>
            <w:sdtContent>
              <w:p w14:paraId="5895DB52" w14:textId="77777777" w:rsidR="001B2ABD" w:rsidRDefault="00E25A26" w:rsidP="00036450">
                <w:pPr>
                  <w:pStyle w:val="Heading2"/>
                </w:pPr>
                <w:r w:rsidRPr="00036450">
                  <w:t>EDUCATION</w:t>
                </w:r>
              </w:p>
            </w:sdtContent>
          </w:sdt>
          <w:p w14:paraId="080BC092" w14:textId="5142494B" w:rsidR="00036450" w:rsidRPr="00036450" w:rsidRDefault="007F53B4" w:rsidP="00B359E4">
            <w:pPr>
              <w:pStyle w:val="Heading4"/>
            </w:pPr>
            <w:r>
              <w:t>Newman college</w:t>
            </w:r>
          </w:p>
          <w:p w14:paraId="45E7441B" w14:textId="329070CD" w:rsidR="00036450" w:rsidRPr="00B359E4" w:rsidRDefault="007F53B4" w:rsidP="00B359E4">
            <w:pPr>
              <w:pStyle w:val="Date"/>
            </w:pPr>
            <w:r>
              <w:t>2018</w:t>
            </w:r>
            <w:r w:rsidR="00036450" w:rsidRPr="00B359E4">
              <w:t xml:space="preserve"> - </w:t>
            </w:r>
            <w:r>
              <w:t>2021</w:t>
            </w:r>
          </w:p>
          <w:p w14:paraId="542C99F2" w14:textId="7F2F2211" w:rsidR="004D3011" w:rsidRDefault="00036450" w:rsidP="00036450">
            <w:r w:rsidRPr="00036450">
              <w:t>I</w:t>
            </w:r>
            <w:r w:rsidR="007F53B4">
              <w:t xml:space="preserve"> am a physics graduate from Newman college </w:t>
            </w:r>
            <w:proofErr w:type="spellStart"/>
            <w:proofErr w:type="gramStart"/>
            <w:r w:rsidR="007F53B4">
              <w:t>Thodupuzha</w:t>
            </w:r>
            <w:proofErr w:type="spellEnd"/>
            <w:r w:rsidR="007F53B4">
              <w:t xml:space="preserve"> .Completed</w:t>
            </w:r>
            <w:proofErr w:type="gramEnd"/>
            <w:r w:rsidR="007F53B4">
              <w:t xml:space="preserve"> my degree with an  A class.</w:t>
            </w:r>
          </w:p>
          <w:p w14:paraId="4E1AC675" w14:textId="77777777" w:rsidR="00036450" w:rsidRDefault="00036450" w:rsidP="00036450"/>
          <w:p w14:paraId="743C65C5" w14:textId="46D5B3BC" w:rsidR="00036450" w:rsidRPr="00B359E4" w:rsidRDefault="007F53B4" w:rsidP="00B359E4">
            <w:pPr>
              <w:pStyle w:val="Heading4"/>
            </w:pPr>
            <w:r>
              <w:t>LBS</w:t>
            </w:r>
          </w:p>
          <w:p w14:paraId="4C192CA7" w14:textId="2586513F" w:rsidR="00036450" w:rsidRPr="00B359E4" w:rsidRDefault="007F53B4" w:rsidP="00B359E4">
            <w:pPr>
              <w:pStyle w:val="Date"/>
            </w:pPr>
            <w:r>
              <w:t>2021</w:t>
            </w:r>
            <w:r w:rsidR="00036450" w:rsidRPr="00B359E4">
              <w:t xml:space="preserve"> - </w:t>
            </w:r>
            <w:r>
              <w:t>2022</w:t>
            </w:r>
          </w:p>
          <w:p w14:paraId="7CD2E6B2" w14:textId="003579BB" w:rsidR="00036450" w:rsidRDefault="007F53B4" w:rsidP="00036450">
            <w:r>
              <w:t>I completed my diploma in computer application with an A class.</w:t>
            </w:r>
          </w:p>
          <w:p w14:paraId="41E9274F" w14:textId="5B6372DB" w:rsidR="00036450" w:rsidRDefault="00B917B6" w:rsidP="00036450">
            <w:pPr>
              <w:pStyle w:val="Heading2"/>
            </w:pPr>
            <w:r>
              <w:t>Work done</w:t>
            </w:r>
          </w:p>
          <w:p w14:paraId="1A477576" w14:textId="4F270FEB" w:rsidR="00036450" w:rsidRDefault="00B917B6" w:rsidP="00B917B6">
            <w:pPr>
              <w:pStyle w:val="Heading4"/>
            </w:pPr>
            <w:r>
              <w:t xml:space="preserve">Public website - </w:t>
            </w:r>
            <w:proofErr w:type="gramStart"/>
            <w:r>
              <w:t>clone</w:t>
            </w:r>
            <w:r w:rsidR="00036450">
              <w:t xml:space="preserve"> </w:t>
            </w:r>
            <w:r w:rsidR="00036450" w:rsidRPr="00036450">
              <w:t xml:space="preserve"> </w:t>
            </w:r>
            <w:r>
              <w:t>Amazon</w:t>
            </w:r>
            <w:proofErr w:type="gramEnd"/>
          </w:p>
          <w:p w14:paraId="2ECC40BD" w14:textId="77777777" w:rsidR="00B917B6" w:rsidRPr="00B917B6" w:rsidRDefault="00B917B6" w:rsidP="00B917B6"/>
          <w:p w14:paraId="4271E0CC" w14:textId="622BFAFE" w:rsidR="00036450" w:rsidRDefault="00B917B6" w:rsidP="00036450">
            <w:r>
              <w:t xml:space="preserve">Completed Amazone clone website using Html and </w:t>
            </w:r>
            <w:proofErr w:type="spellStart"/>
            <w:r>
              <w:t>css</w:t>
            </w:r>
            <w:proofErr w:type="spellEnd"/>
            <w:r>
              <w:t>.</w:t>
            </w:r>
            <w:r w:rsidR="00036450" w:rsidRPr="00036450">
              <w:t xml:space="preserve"> </w:t>
            </w:r>
          </w:p>
          <w:p w14:paraId="25C9BD0A" w14:textId="77777777" w:rsidR="004D3011" w:rsidRDefault="004D3011" w:rsidP="00036450"/>
          <w:p w14:paraId="4765F4AF" w14:textId="2593D4C5" w:rsidR="004D3011" w:rsidRPr="004D3011" w:rsidRDefault="00B917B6" w:rsidP="00B359E4">
            <w:pPr>
              <w:pStyle w:val="Heading4"/>
              <w:rPr>
                <w:bCs/>
              </w:rPr>
            </w:pPr>
            <w:r>
              <w:t xml:space="preserve">Public website - </w:t>
            </w:r>
            <w:proofErr w:type="gramStart"/>
            <w:r>
              <w:t>clone</w:t>
            </w:r>
            <w:r w:rsidR="004D3011" w:rsidRPr="004D3011">
              <w:t xml:space="preserve">  </w:t>
            </w:r>
            <w:r>
              <w:t>Netflix</w:t>
            </w:r>
            <w:proofErr w:type="gramEnd"/>
          </w:p>
          <w:p w14:paraId="2D68C56D" w14:textId="4BED6A2B" w:rsidR="004D3011" w:rsidRDefault="004D3011" w:rsidP="00B359E4">
            <w:pPr>
              <w:pStyle w:val="Date"/>
            </w:pPr>
          </w:p>
          <w:p w14:paraId="4B541DDD" w14:textId="77777777" w:rsidR="00B917B6" w:rsidRPr="00B917B6" w:rsidRDefault="00B917B6" w:rsidP="00B917B6"/>
          <w:p w14:paraId="276AB6FF" w14:textId="12FD69E9" w:rsidR="004D3011" w:rsidRPr="004D3011" w:rsidRDefault="00B917B6" w:rsidP="004D3011">
            <w:r>
              <w:t xml:space="preserve">Created Netflix using Html and </w:t>
            </w:r>
            <w:proofErr w:type="spellStart"/>
            <w:r>
              <w:t>css</w:t>
            </w:r>
            <w:proofErr w:type="spellEnd"/>
            <w:r>
              <w:t>.</w:t>
            </w:r>
            <w:r w:rsidR="00036450" w:rsidRPr="004D3011">
              <w:t xml:space="preserve"> </w:t>
            </w:r>
          </w:p>
          <w:p w14:paraId="43FB2AA8" w14:textId="77777777" w:rsidR="004D3011" w:rsidRDefault="004D3011" w:rsidP="00036450"/>
          <w:p w14:paraId="15A03697" w14:textId="7A890615" w:rsidR="004D3011" w:rsidRDefault="00B917B6" w:rsidP="00B359E4">
            <w:pPr>
              <w:pStyle w:val="Heading4"/>
            </w:pPr>
            <w:r>
              <w:t xml:space="preserve"> website - </w:t>
            </w:r>
            <w:proofErr w:type="gramStart"/>
            <w:r>
              <w:t>clone</w:t>
            </w:r>
            <w:r w:rsidR="004D3011" w:rsidRPr="004D3011">
              <w:t xml:space="preserve">  </w:t>
            </w:r>
            <w:r>
              <w:t>young</w:t>
            </w:r>
            <w:proofErr w:type="gramEnd"/>
          </w:p>
          <w:p w14:paraId="2D77F08B" w14:textId="77777777" w:rsidR="00B917B6" w:rsidRPr="00B917B6" w:rsidRDefault="00B917B6" w:rsidP="00B917B6"/>
          <w:p w14:paraId="3E5B043D" w14:textId="04BFF864" w:rsidR="004D3011" w:rsidRPr="004D3011" w:rsidRDefault="004D3011" w:rsidP="00B359E4">
            <w:pPr>
              <w:pStyle w:val="Date"/>
            </w:pPr>
          </w:p>
          <w:p w14:paraId="44BE79A4" w14:textId="578A7802" w:rsidR="004D3011" w:rsidRPr="004D3011" w:rsidRDefault="00B917B6" w:rsidP="004D3011">
            <w:r>
              <w:t xml:space="preserve">Created a website using Html, </w:t>
            </w:r>
            <w:proofErr w:type="spellStart"/>
            <w:r>
              <w:t>css</w:t>
            </w:r>
            <w:proofErr w:type="spellEnd"/>
            <w:r>
              <w:t xml:space="preserve">, </w:t>
            </w:r>
            <w:proofErr w:type="spellStart"/>
            <w:proofErr w:type="gramStart"/>
            <w:r>
              <w:t>Javascript</w:t>
            </w:r>
            <w:proofErr w:type="spellEnd"/>
            <w:r>
              <w:t xml:space="preserve"> ,</w:t>
            </w:r>
            <w:proofErr w:type="gramEnd"/>
            <w:r>
              <w:t xml:space="preserve"> Bootstrap  </w:t>
            </w:r>
            <w:r w:rsidR="00036450" w:rsidRPr="004D3011">
              <w:t xml:space="preserve"> </w:t>
            </w:r>
          </w:p>
          <w:p w14:paraId="5A4D6E7B" w14:textId="77777777" w:rsidR="004D3011" w:rsidRDefault="004D3011" w:rsidP="00036450"/>
          <w:sdt>
            <w:sdtPr>
              <w:id w:val="1669594239"/>
              <w:placeholder>
                <w:docPart w:val="DA3E3329C4A048B0B6816026FF3703AD"/>
              </w:placeholder>
              <w:temporary/>
              <w:showingPlcHdr/>
              <w15:appearance w15:val="hidden"/>
            </w:sdtPr>
            <w:sdtEndPr/>
            <w:sdtContent>
              <w:p w14:paraId="67943FB8" w14:textId="77777777" w:rsidR="00036450" w:rsidRDefault="00180329" w:rsidP="00036450">
                <w:pPr>
                  <w:pStyle w:val="Heading2"/>
                </w:pPr>
                <w:r w:rsidRPr="00036450">
                  <w:rPr>
                    <w:rStyle w:val="Heading2Char"/>
                    <w:b/>
                    <w:bCs/>
                    <w:caps/>
                  </w:rPr>
                  <w:t>SKILLS</w:t>
                </w:r>
              </w:p>
            </w:sdtContent>
          </w:sdt>
          <w:p w14:paraId="3D5D6A48"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10405CE" wp14:editId="050191E6">
                  <wp:extent cx="411480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2222776" w14:textId="77777777" w:rsidR="00102374" w:rsidRDefault="00102374"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B21D" w14:textId="77777777" w:rsidR="007F53B4" w:rsidRDefault="007F53B4" w:rsidP="000C45FF">
      <w:r>
        <w:separator/>
      </w:r>
    </w:p>
  </w:endnote>
  <w:endnote w:type="continuationSeparator" w:id="0">
    <w:p w14:paraId="2CBC26A5" w14:textId="77777777" w:rsidR="007F53B4" w:rsidRDefault="007F53B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33B6" w14:textId="77777777" w:rsidR="007F53B4" w:rsidRDefault="007F53B4" w:rsidP="000C45FF">
      <w:r>
        <w:separator/>
      </w:r>
    </w:p>
  </w:footnote>
  <w:footnote w:type="continuationSeparator" w:id="0">
    <w:p w14:paraId="631AFC17" w14:textId="77777777" w:rsidR="007F53B4" w:rsidRDefault="007F53B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BB93" w14:textId="77777777" w:rsidR="000C45FF" w:rsidRDefault="000C45FF">
    <w:pPr>
      <w:pStyle w:val="Header"/>
    </w:pPr>
    <w:r>
      <w:rPr>
        <w:noProof/>
      </w:rPr>
      <w:drawing>
        <wp:anchor distT="0" distB="0" distL="114300" distR="114300" simplePos="0" relativeHeight="251658240" behindDoc="1" locked="0" layoutInCell="1" allowOverlap="1" wp14:anchorId="79BAB9E7" wp14:editId="0B7AC4F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B4"/>
    <w:rsid w:val="00036450"/>
    <w:rsid w:val="00094499"/>
    <w:rsid w:val="000C45FF"/>
    <w:rsid w:val="000E3FD1"/>
    <w:rsid w:val="00112054"/>
    <w:rsid w:val="001216CB"/>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46C1C"/>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7F53B4"/>
    <w:rsid w:val="00802CA0"/>
    <w:rsid w:val="009260CD"/>
    <w:rsid w:val="00940A66"/>
    <w:rsid w:val="00952C25"/>
    <w:rsid w:val="00A2118D"/>
    <w:rsid w:val="00AD0A50"/>
    <w:rsid w:val="00AD76E2"/>
    <w:rsid w:val="00B20152"/>
    <w:rsid w:val="00B359E4"/>
    <w:rsid w:val="00B57D98"/>
    <w:rsid w:val="00B70850"/>
    <w:rsid w:val="00B917B6"/>
    <w:rsid w:val="00C066B6"/>
    <w:rsid w:val="00C37BA1"/>
    <w:rsid w:val="00C4674C"/>
    <w:rsid w:val="00C506CF"/>
    <w:rsid w:val="00C72BED"/>
    <w:rsid w:val="00C9578B"/>
    <w:rsid w:val="00CB0055"/>
    <w:rsid w:val="00D2522B"/>
    <w:rsid w:val="00D422DE"/>
    <w:rsid w:val="00D5459D"/>
    <w:rsid w:val="00DA1F4D"/>
    <w:rsid w:val="00DD172A"/>
    <w:rsid w:val="00E12D86"/>
    <w:rsid w:val="00E25A26"/>
    <w:rsid w:val="00E328B7"/>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C59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ITH\AppData\Local\Microsoft\Office\16.0\DTS\en-IN%7b2B856E9C-E84A-43C5-9F5B-3F246C1D0D58%7d\%7bCBAA3388-C971-421E-9B3A-F6209AA7EB4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percentages</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HTML</c:v>
                </c:pt>
                <c:pt idx="1">
                  <c:v>CSS</c:v>
                </c:pt>
                <c:pt idx="2">
                  <c:v>Bootstrap</c:v>
                </c:pt>
                <c:pt idx="3">
                  <c:v>Javascript</c:v>
                </c:pt>
                <c:pt idx="4">
                  <c:v>Skill #1</c:v>
                </c:pt>
              </c:strCache>
            </c:strRef>
          </c:cat>
          <c:val>
            <c:numRef>
              <c:f>Sheet1!$B$2:$B$6</c:f>
              <c:numCache>
                <c:formatCode>0%</c:formatCode>
                <c:ptCount val="5"/>
                <c:pt idx="0">
                  <c:v>0.92</c:v>
                </c:pt>
                <c:pt idx="1">
                  <c:v>0.8</c:v>
                </c:pt>
                <c:pt idx="2">
                  <c:v>0.7</c:v>
                </c:pt>
                <c:pt idx="3">
                  <c:v>0.7</c:v>
                </c:pt>
                <c:pt idx="4" formatCode="General">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6BA47CF0C046A0A5BE6CB1E962EEE7"/>
        <w:category>
          <w:name w:val="General"/>
          <w:gallery w:val="placeholder"/>
        </w:category>
        <w:types>
          <w:type w:val="bbPlcHdr"/>
        </w:types>
        <w:behaviors>
          <w:behavior w:val="content"/>
        </w:behaviors>
        <w:guid w:val="{E9211FFF-1750-452F-BF0B-C2D230547603}"/>
      </w:docPartPr>
      <w:docPartBody>
        <w:p w:rsidR="007B6AF2" w:rsidRDefault="007B6AF2"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6AF2" w:rsidRDefault="007B6AF2" w:rsidP="009260CD"/>
        <w:p w:rsidR="007B6AF2" w:rsidRDefault="007B6AF2">
          <w:pPr>
            <w:pStyle w:val="2C6BA47CF0C046A0A5BE6CB1E962EEE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2476AB328A3F41C79FB12B02B55BC0FF"/>
        <w:category>
          <w:name w:val="General"/>
          <w:gallery w:val="placeholder"/>
        </w:category>
        <w:types>
          <w:type w:val="bbPlcHdr"/>
        </w:types>
        <w:behaviors>
          <w:behavior w:val="content"/>
        </w:behaviors>
        <w:guid w:val="{031E2753-E22E-4A96-AE94-0032FBA3D580}"/>
      </w:docPartPr>
      <w:docPartBody>
        <w:p w:rsidR="007B6AF2" w:rsidRDefault="007B6AF2">
          <w:pPr>
            <w:pStyle w:val="2476AB328A3F41C79FB12B02B55BC0FF"/>
          </w:pPr>
          <w:r w:rsidRPr="00CB0055">
            <w:t>Contact</w:t>
          </w:r>
        </w:p>
      </w:docPartBody>
    </w:docPart>
    <w:docPart>
      <w:docPartPr>
        <w:name w:val="4A49A3CAB01C40D4B9426676FF3820F0"/>
        <w:category>
          <w:name w:val="General"/>
          <w:gallery w:val="placeholder"/>
        </w:category>
        <w:types>
          <w:type w:val="bbPlcHdr"/>
        </w:types>
        <w:behaviors>
          <w:behavior w:val="content"/>
        </w:behaviors>
        <w:guid w:val="{FE65E6C3-4805-4650-815F-938839967A80}"/>
      </w:docPartPr>
      <w:docPartBody>
        <w:p w:rsidR="007B6AF2" w:rsidRDefault="007B6AF2">
          <w:pPr>
            <w:pStyle w:val="4A49A3CAB01C40D4B9426676FF3820F0"/>
          </w:pPr>
          <w:r w:rsidRPr="004D3011">
            <w:t>PHONE:</w:t>
          </w:r>
        </w:p>
      </w:docPartBody>
    </w:docPart>
    <w:docPart>
      <w:docPartPr>
        <w:name w:val="C7D62D4515FE4962BFE4F923D0A41F3F"/>
        <w:category>
          <w:name w:val="General"/>
          <w:gallery w:val="placeholder"/>
        </w:category>
        <w:types>
          <w:type w:val="bbPlcHdr"/>
        </w:types>
        <w:behaviors>
          <w:behavior w:val="content"/>
        </w:behaviors>
        <w:guid w:val="{F8935DE9-148D-4961-9C81-C39070BAD62D}"/>
      </w:docPartPr>
      <w:docPartBody>
        <w:p w:rsidR="007B6AF2" w:rsidRDefault="007B6AF2">
          <w:pPr>
            <w:pStyle w:val="C7D62D4515FE4962BFE4F923D0A41F3F"/>
          </w:pPr>
          <w:r w:rsidRPr="004D3011">
            <w:t>WEBSITE:</w:t>
          </w:r>
        </w:p>
      </w:docPartBody>
    </w:docPart>
    <w:docPart>
      <w:docPartPr>
        <w:name w:val="09BA4BFC72E147A3ADE3FA43B916CB59"/>
        <w:category>
          <w:name w:val="General"/>
          <w:gallery w:val="placeholder"/>
        </w:category>
        <w:types>
          <w:type w:val="bbPlcHdr"/>
        </w:types>
        <w:behaviors>
          <w:behavior w:val="content"/>
        </w:behaviors>
        <w:guid w:val="{4909FFB0-9A33-4D9F-851E-4B70D7B251AB}"/>
      </w:docPartPr>
      <w:docPartBody>
        <w:p w:rsidR="007B6AF2" w:rsidRDefault="007B6AF2">
          <w:pPr>
            <w:pStyle w:val="09BA4BFC72E147A3ADE3FA43B916CB59"/>
          </w:pPr>
          <w:r>
            <w:t>Website goes here</w:t>
          </w:r>
        </w:p>
      </w:docPartBody>
    </w:docPart>
    <w:docPart>
      <w:docPartPr>
        <w:name w:val="ACBE5180F63C47F783A1E8F33A4D1389"/>
        <w:category>
          <w:name w:val="General"/>
          <w:gallery w:val="placeholder"/>
        </w:category>
        <w:types>
          <w:type w:val="bbPlcHdr"/>
        </w:types>
        <w:behaviors>
          <w:behavior w:val="content"/>
        </w:behaviors>
        <w:guid w:val="{3E318F92-323D-415F-9CE6-916A5FD5F600}"/>
      </w:docPartPr>
      <w:docPartBody>
        <w:p w:rsidR="007B6AF2" w:rsidRDefault="007B6AF2">
          <w:pPr>
            <w:pStyle w:val="ACBE5180F63C47F783A1E8F33A4D1389"/>
          </w:pPr>
          <w:r w:rsidRPr="004D3011">
            <w:t>EMAIL:</w:t>
          </w:r>
        </w:p>
      </w:docPartBody>
    </w:docPart>
    <w:docPart>
      <w:docPartPr>
        <w:name w:val="8F46520C6BD94CC88274CA3DA043F1AB"/>
        <w:category>
          <w:name w:val="General"/>
          <w:gallery w:val="placeholder"/>
        </w:category>
        <w:types>
          <w:type w:val="bbPlcHdr"/>
        </w:types>
        <w:behaviors>
          <w:behavior w:val="content"/>
        </w:behaviors>
        <w:guid w:val="{3B225413-5166-4886-AF4D-89D776DD331E}"/>
      </w:docPartPr>
      <w:docPartBody>
        <w:p w:rsidR="007B6AF2" w:rsidRDefault="007B6AF2">
          <w:pPr>
            <w:pStyle w:val="8F46520C6BD94CC88274CA3DA043F1AB"/>
          </w:pPr>
          <w:r w:rsidRPr="00CB0055">
            <w:t>Hobbies</w:t>
          </w:r>
        </w:p>
      </w:docPartBody>
    </w:docPart>
    <w:docPart>
      <w:docPartPr>
        <w:name w:val="5B03014DA7F748CBBC98AA514D2E6159"/>
        <w:category>
          <w:name w:val="General"/>
          <w:gallery w:val="placeholder"/>
        </w:category>
        <w:types>
          <w:type w:val="bbPlcHdr"/>
        </w:types>
        <w:behaviors>
          <w:behavior w:val="content"/>
        </w:behaviors>
        <w:guid w:val="{2C6D8896-D39E-4BA5-AE7F-A3049709BAA3}"/>
      </w:docPartPr>
      <w:docPartBody>
        <w:p w:rsidR="007B6AF2" w:rsidRDefault="007B6AF2">
          <w:pPr>
            <w:pStyle w:val="5B03014DA7F748CBBC98AA514D2E6159"/>
          </w:pPr>
          <w:r w:rsidRPr="00036450">
            <w:t>EDUCATION</w:t>
          </w:r>
        </w:p>
      </w:docPartBody>
    </w:docPart>
    <w:docPart>
      <w:docPartPr>
        <w:name w:val="DA3E3329C4A048B0B6816026FF3703AD"/>
        <w:category>
          <w:name w:val="General"/>
          <w:gallery w:val="placeholder"/>
        </w:category>
        <w:types>
          <w:type w:val="bbPlcHdr"/>
        </w:types>
        <w:behaviors>
          <w:behavior w:val="content"/>
        </w:behaviors>
        <w:guid w:val="{22207A64-5A60-42B8-867F-148F1FAA7C74}"/>
      </w:docPartPr>
      <w:docPartBody>
        <w:p w:rsidR="007B6AF2" w:rsidRDefault="007B6AF2">
          <w:pPr>
            <w:pStyle w:val="DA3E3329C4A048B0B6816026FF3703A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F2"/>
    <w:rsid w:val="007B6AF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31192C7F124E7EBA5C5CD919AB193E">
    <w:name w:val="1931192C7F124E7EBA5C5CD919AB193E"/>
  </w:style>
  <w:style w:type="paragraph" w:customStyle="1" w:styleId="509BBE242CDF45ECA91C75B220B58ADD">
    <w:name w:val="509BBE242CDF45ECA91C75B220B58ADD"/>
  </w:style>
  <w:style w:type="paragraph" w:customStyle="1" w:styleId="C7CAA25BA2344608B742B2FFA1A4AB05">
    <w:name w:val="C7CAA25BA2344608B742B2FFA1A4AB05"/>
  </w:style>
  <w:style w:type="paragraph" w:customStyle="1" w:styleId="2C6BA47CF0C046A0A5BE6CB1E962EEE7">
    <w:name w:val="2C6BA47CF0C046A0A5BE6CB1E962EEE7"/>
  </w:style>
  <w:style w:type="paragraph" w:customStyle="1" w:styleId="2476AB328A3F41C79FB12B02B55BC0FF">
    <w:name w:val="2476AB328A3F41C79FB12B02B55BC0FF"/>
  </w:style>
  <w:style w:type="paragraph" w:customStyle="1" w:styleId="4A49A3CAB01C40D4B9426676FF3820F0">
    <w:name w:val="4A49A3CAB01C40D4B9426676FF3820F0"/>
  </w:style>
  <w:style w:type="paragraph" w:customStyle="1" w:styleId="3DC04B06C8C345ACA11CEC2C0EE7248E">
    <w:name w:val="3DC04B06C8C345ACA11CEC2C0EE7248E"/>
  </w:style>
  <w:style w:type="paragraph" w:customStyle="1" w:styleId="C7D62D4515FE4962BFE4F923D0A41F3F">
    <w:name w:val="C7D62D4515FE4962BFE4F923D0A41F3F"/>
  </w:style>
  <w:style w:type="paragraph" w:customStyle="1" w:styleId="09BA4BFC72E147A3ADE3FA43B916CB59">
    <w:name w:val="09BA4BFC72E147A3ADE3FA43B916CB59"/>
  </w:style>
  <w:style w:type="paragraph" w:customStyle="1" w:styleId="ACBE5180F63C47F783A1E8F33A4D1389">
    <w:name w:val="ACBE5180F63C47F783A1E8F33A4D1389"/>
  </w:style>
  <w:style w:type="character" w:styleId="Hyperlink">
    <w:name w:val="Hyperlink"/>
    <w:basedOn w:val="DefaultParagraphFont"/>
    <w:uiPriority w:val="99"/>
    <w:unhideWhenUsed/>
    <w:rPr>
      <w:color w:val="C45911" w:themeColor="accent2" w:themeShade="BF"/>
      <w:u w:val="single"/>
    </w:rPr>
  </w:style>
  <w:style w:type="paragraph" w:customStyle="1" w:styleId="5066E81C3FF34B5CB85FC069A72BA443">
    <w:name w:val="5066E81C3FF34B5CB85FC069A72BA443"/>
  </w:style>
  <w:style w:type="paragraph" w:customStyle="1" w:styleId="8F46520C6BD94CC88274CA3DA043F1AB">
    <w:name w:val="8F46520C6BD94CC88274CA3DA043F1AB"/>
  </w:style>
  <w:style w:type="paragraph" w:customStyle="1" w:styleId="4D093B9F78D649AC8FA04DE7666AE550">
    <w:name w:val="4D093B9F78D649AC8FA04DE7666AE550"/>
  </w:style>
  <w:style w:type="paragraph" w:customStyle="1" w:styleId="1C7259C9C40A43DB87C86B60DE9D770D">
    <w:name w:val="1C7259C9C40A43DB87C86B60DE9D770D"/>
  </w:style>
  <w:style w:type="paragraph" w:customStyle="1" w:styleId="5CBDFDF3C05644E98D422BE80CF12227">
    <w:name w:val="5CBDFDF3C05644E98D422BE80CF12227"/>
  </w:style>
  <w:style w:type="paragraph" w:customStyle="1" w:styleId="C496BAE68F9B4D1085661EF54DD71A07">
    <w:name w:val="C496BAE68F9B4D1085661EF54DD71A07"/>
  </w:style>
  <w:style w:type="paragraph" w:customStyle="1" w:styleId="5B03014DA7F748CBBC98AA514D2E6159">
    <w:name w:val="5B03014DA7F748CBBC98AA514D2E6159"/>
  </w:style>
  <w:style w:type="paragraph" w:customStyle="1" w:styleId="B6C49D7663C1481EBE215E74DAD1D740">
    <w:name w:val="B6C49D7663C1481EBE215E74DAD1D740"/>
  </w:style>
  <w:style w:type="paragraph" w:customStyle="1" w:styleId="5A38E598FBDC459BB59BBEB885B73B05">
    <w:name w:val="5A38E598FBDC459BB59BBEB885B73B05"/>
  </w:style>
  <w:style w:type="paragraph" w:customStyle="1" w:styleId="731100E2FC0E47CCB1431A7B1706D795">
    <w:name w:val="731100E2FC0E47CCB1431A7B1706D795"/>
  </w:style>
  <w:style w:type="paragraph" w:customStyle="1" w:styleId="D308DE9ECE9543E781B0079645D66352">
    <w:name w:val="D308DE9ECE9543E781B0079645D66352"/>
  </w:style>
  <w:style w:type="paragraph" w:customStyle="1" w:styleId="7B336766E47A4DC88954DAF132E76913">
    <w:name w:val="7B336766E47A4DC88954DAF132E76913"/>
  </w:style>
  <w:style w:type="paragraph" w:customStyle="1" w:styleId="3C276172CF91414B9072FFBCDEF9E779">
    <w:name w:val="3C276172CF91414B9072FFBCDEF9E779"/>
  </w:style>
  <w:style w:type="paragraph" w:customStyle="1" w:styleId="B070F29CD0EC41A2A3180F6EF753ACAE">
    <w:name w:val="B070F29CD0EC41A2A3180F6EF753ACAE"/>
  </w:style>
  <w:style w:type="paragraph" w:customStyle="1" w:styleId="8AACB0825B534146909C95321D26B930">
    <w:name w:val="8AACB0825B534146909C95321D26B930"/>
  </w:style>
  <w:style w:type="paragraph" w:customStyle="1" w:styleId="A259E5CE0B0F4385A71CF138DC1C3B3E">
    <w:name w:val="A259E5CE0B0F4385A71CF138DC1C3B3E"/>
  </w:style>
  <w:style w:type="paragraph" w:customStyle="1" w:styleId="44C0B70D7D6C4A9E85BF77B1D33145F9">
    <w:name w:val="44C0B70D7D6C4A9E85BF77B1D33145F9"/>
  </w:style>
  <w:style w:type="paragraph" w:customStyle="1" w:styleId="2310F2A2133D44C597DF5F1AB244BD27">
    <w:name w:val="2310F2A2133D44C597DF5F1AB244BD27"/>
  </w:style>
  <w:style w:type="paragraph" w:customStyle="1" w:styleId="6201DE33A22445B1BD44ED4D6034E681">
    <w:name w:val="6201DE33A22445B1BD44ED4D6034E681"/>
  </w:style>
  <w:style w:type="paragraph" w:customStyle="1" w:styleId="10D6B8C7133945AEBCC3F56954885346">
    <w:name w:val="10D6B8C7133945AEBCC3F56954885346"/>
  </w:style>
  <w:style w:type="paragraph" w:customStyle="1" w:styleId="63AE350BE1794F01BAD319C61A30A5A1">
    <w:name w:val="63AE350BE1794F01BAD319C61A30A5A1"/>
  </w:style>
  <w:style w:type="paragraph" w:customStyle="1" w:styleId="966126AACA98422FB12475A51F570FFD">
    <w:name w:val="966126AACA98422FB12475A51F570FFD"/>
  </w:style>
  <w:style w:type="paragraph" w:customStyle="1" w:styleId="3F61E31F7ED548E1993D479A53A082A4">
    <w:name w:val="3F61E31F7ED548E1993D479A53A082A4"/>
  </w:style>
  <w:style w:type="paragraph" w:customStyle="1" w:styleId="138F5AFC22AF4841B5A8DCFB8C133091">
    <w:name w:val="138F5AFC22AF4841B5A8DCFB8C133091"/>
  </w:style>
  <w:style w:type="paragraph" w:customStyle="1" w:styleId="B733D7AA2AD34E60A09498FE0CEB0D89">
    <w:name w:val="B733D7AA2AD34E60A09498FE0CEB0D89"/>
  </w:style>
  <w:style w:type="paragraph" w:customStyle="1" w:styleId="630C7D7703D044C2A9FAFCA652874ED7">
    <w:name w:val="630C7D7703D044C2A9FAFCA652874ED7"/>
  </w:style>
  <w:style w:type="paragraph" w:customStyle="1" w:styleId="52D00CE46D984E9F95C89B6A11E97187">
    <w:name w:val="52D00CE46D984E9F95C89B6A11E97187"/>
  </w:style>
  <w:style w:type="paragraph" w:customStyle="1" w:styleId="622C2654AB50431B92E1B39E4DE62B56">
    <w:name w:val="622C2654AB50431B92E1B39E4DE62B56"/>
  </w:style>
  <w:style w:type="paragraph" w:customStyle="1" w:styleId="BDEC8F9818CB43A8B6B68CE60B3EA8AD">
    <w:name w:val="BDEC8F9818CB43A8B6B68CE60B3EA8AD"/>
  </w:style>
  <w:style w:type="paragraph" w:customStyle="1" w:styleId="0B40B616F77A451A96C961CC5C35204F">
    <w:name w:val="0B40B616F77A451A96C961CC5C35204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bidi="ar-SA"/>
      <w14:ligatures w14:val="none"/>
    </w:rPr>
  </w:style>
  <w:style w:type="paragraph" w:customStyle="1" w:styleId="DA3E3329C4A048B0B6816026FF3703AD">
    <w:name w:val="DA3E3329C4A048B0B6816026FF370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{CBAA3388-C971-421E-9B3A-F6209AA7EB4C}tf00546271_win32</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2023-09-11T17:12:00Z</dcterms:created>
  <dcterms:modified xsi:type="dcterms:W3CDTF">2023-09-11T17:12:00Z</dcterms:modified>
</cp:coreProperties>
</file>